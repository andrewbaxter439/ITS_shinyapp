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3CA4" w14:textId="43B833E6" w:rsidR="0081213E" w:rsidRPr="007C2EFA" w:rsidRDefault="00902E76" w:rsidP="007C2EFA">
      <w:pPr>
        <w:pStyle w:val="Title"/>
      </w:pPr>
      <w:r w:rsidRPr="00902E76">
        <w:t>reporting</w:t>
      </w:r>
    </w:p>
    <w:p w14:paraId="011B3CA5" w14:textId="77777777" w:rsidR="0081213E" w:rsidRPr="00902E76" w:rsidRDefault="00902E76" w:rsidP="00902E76">
      <w:pPr>
        <w:pStyle w:val="Author"/>
      </w:pPr>
      <w:r w:rsidRPr="00902E76">
        <w:t>Andrew Baxter</w:t>
      </w:r>
    </w:p>
    <w:p w14:paraId="011B3CA6" w14:textId="77777777" w:rsidR="0081213E" w:rsidRPr="00902E76" w:rsidRDefault="00902E76" w:rsidP="00902E76">
      <w:pPr>
        <w:pStyle w:val="Date"/>
      </w:pPr>
      <w:r w:rsidRPr="00902E76">
        <w:t>10/09/2019</w:t>
      </w:r>
    </w:p>
    <w:p w14:paraId="011B3CA7" w14:textId="50300C1A" w:rsidR="0081213E" w:rsidRPr="00FC261A" w:rsidRDefault="00A8290A" w:rsidP="00B57E94">
      <w:pPr>
        <w:pStyle w:val="Heading1"/>
      </w:pPr>
      <w:r w:rsidRPr="00B57E94">
        <w:t>Heading</w:t>
      </w:r>
      <w:r>
        <w:t xml:space="preserve"> 1</w:t>
      </w:r>
    </w:p>
    <w:p w14:paraId="4E5EB854" w14:textId="2BE20EFE" w:rsidR="00F82147" w:rsidRPr="00FC261A" w:rsidRDefault="00F82147" w:rsidP="00B57E94">
      <w:pPr>
        <w:pStyle w:val="Heading2"/>
      </w:pPr>
      <w:r w:rsidRPr="00FC261A">
        <w:t>Heading 2</w:t>
      </w:r>
    </w:p>
    <w:p w14:paraId="214C34F0" w14:textId="114EF954" w:rsidR="00902E76" w:rsidRPr="00FC261A" w:rsidRDefault="00902E76" w:rsidP="00B57E94">
      <w:pPr>
        <w:pStyle w:val="Heading3"/>
      </w:pPr>
      <w:r w:rsidRPr="00B57E94">
        <w:t>Heading</w:t>
      </w:r>
      <w:r w:rsidRPr="00FC261A">
        <w:t xml:space="preserve"> 3</w:t>
      </w:r>
    </w:p>
    <w:p w14:paraId="1DBFBE3F" w14:textId="28F969F2" w:rsidR="00902E76" w:rsidRPr="00FC261A" w:rsidRDefault="00902E76" w:rsidP="00B57E94">
      <w:pPr>
        <w:pStyle w:val="Heading4"/>
      </w:pPr>
      <w:r w:rsidRPr="00B57E94">
        <w:t>Heading</w:t>
      </w:r>
      <w:r w:rsidRPr="00FC261A">
        <w:t xml:space="preserve"> 4</w:t>
      </w:r>
    </w:p>
    <w:p w14:paraId="011B3CA8" w14:textId="6E1B321C" w:rsidR="0081213E" w:rsidRPr="00902E76" w:rsidRDefault="00A8290A" w:rsidP="00070B45">
      <w:pPr>
        <w:pStyle w:val="FirstParagraph"/>
      </w:pPr>
      <w:r>
        <w:t xml:space="preserve">First </w:t>
      </w:r>
      <w:proofErr w:type="spellStart"/>
      <w:r>
        <w:t>paragrah</w:t>
      </w:r>
      <w:proofErr w:type="spellEnd"/>
      <w:r w:rsidR="00902E76" w:rsidRPr="00902E76">
        <w:t>:</w:t>
      </w:r>
    </w:p>
    <w:p w14:paraId="011B3CA9" w14:textId="77777777" w:rsidR="0081213E" w:rsidRDefault="00902E76">
      <w:pPr>
        <w:pStyle w:val="SourceCode"/>
      </w:pPr>
      <w:proofErr w:type="spellStart"/>
      <w:r>
        <w:rPr>
          <w:rStyle w:val="NormalTok"/>
        </w:rPr>
        <w:t>synthData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"Downloaded </w:t>
      </w:r>
      <w:r w:rsidRPr="00EF0466">
        <w:rPr>
          <w:rStyle w:val="StringTok"/>
        </w:rPr>
        <w:t>data</w:t>
      </w:r>
      <w:r>
        <w:rPr>
          <w:rStyle w:val="StringTok"/>
        </w:rPr>
        <w:t xml:space="preserve"> files/</w:t>
      </w:r>
      <w:proofErr w:type="spellStart"/>
      <w:r>
        <w:rPr>
          <w:rStyle w:val="StringTok"/>
        </w:rPr>
        <w:t>SynthData</w:t>
      </w:r>
      <w:proofErr w:type="spellEnd"/>
      <w:r>
        <w:rPr>
          <w:rStyle w:val="StringTok"/>
        </w:rPr>
        <w:t xml:space="preserve"> in progress.csv"</w:t>
      </w:r>
      <w:r>
        <w:rPr>
          <w:rStyle w:val="NormalTok"/>
        </w:rPr>
        <w:t xml:space="preserve">) </w:t>
      </w:r>
    </w:p>
    <w:p w14:paraId="39FFF2B6" w14:textId="75B2DEA0" w:rsidR="00BC202B" w:rsidRPr="00BC202B" w:rsidRDefault="00BC202B" w:rsidP="00BC202B">
      <w:pPr>
        <w:pStyle w:val="FirstParagraph"/>
      </w:pPr>
    </w:p>
    <w:tbl>
      <w:tblPr>
        <w:tblStyle w:val="Table"/>
        <w:tblW w:w="5000" w:type="pct"/>
        <w:tblLook w:val="0460" w:firstRow="1" w:lastRow="1" w:firstColumn="0" w:lastColumn="0" w:noHBand="0" w:noVBand="1"/>
      </w:tblPr>
      <w:tblGrid>
        <w:gridCol w:w="4068"/>
        <w:gridCol w:w="990"/>
        <w:gridCol w:w="1308"/>
        <w:gridCol w:w="1216"/>
        <w:gridCol w:w="1206"/>
      </w:tblGrid>
      <w:tr w:rsidR="00EF0466" w:rsidRPr="00CF3ED2" w14:paraId="4A8428D5" w14:textId="77777777" w:rsidTr="009C1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15" w:type="pct"/>
            <w:tcBorders>
              <w:bottom w:val="single" w:sz="0" w:space="0" w:color="auto"/>
            </w:tcBorders>
            <w:vAlign w:val="bottom"/>
          </w:tcPr>
          <w:p w14:paraId="12EF38DC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Coefficient</w:t>
            </w:r>
          </w:p>
        </w:tc>
        <w:tc>
          <w:tcPr>
            <w:tcW w:w="563" w:type="pct"/>
            <w:tcBorders>
              <w:bottom w:val="single" w:sz="0" w:space="0" w:color="auto"/>
            </w:tcBorders>
            <w:vAlign w:val="bottom"/>
          </w:tcPr>
          <w:p w14:paraId="7E651B5F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Value</w:t>
            </w:r>
          </w:p>
        </w:tc>
        <w:tc>
          <w:tcPr>
            <w:tcW w:w="744" w:type="pct"/>
            <w:tcBorders>
              <w:bottom w:val="single" w:sz="0" w:space="0" w:color="auto"/>
            </w:tcBorders>
            <w:vAlign w:val="bottom"/>
          </w:tcPr>
          <w:p w14:paraId="07D80859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proofErr w:type="spellStart"/>
            <w:r w:rsidRPr="00CF3ED2">
              <w:rPr>
                <w:sz w:val="24"/>
                <w:szCs w:val="24"/>
              </w:rPr>
              <w:t>Std.Error</w:t>
            </w:r>
            <w:proofErr w:type="spellEnd"/>
          </w:p>
        </w:tc>
        <w:tc>
          <w:tcPr>
            <w:tcW w:w="692" w:type="pct"/>
            <w:tcBorders>
              <w:bottom w:val="single" w:sz="0" w:space="0" w:color="auto"/>
            </w:tcBorders>
            <w:vAlign w:val="bottom"/>
          </w:tcPr>
          <w:p w14:paraId="05C4E320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Lower CI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14:paraId="6D49FD37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Upper CI</w:t>
            </w:r>
          </w:p>
        </w:tc>
      </w:tr>
      <w:tr w:rsidR="00EF0466" w:rsidRPr="00CF3ED2" w14:paraId="7E2AD223" w14:textId="77777777" w:rsidTr="009C134C">
        <w:tc>
          <w:tcPr>
            <w:tcW w:w="2315" w:type="pct"/>
          </w:tcPr>
          <w:p w14:paraId="4B1F44FA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England (</w:t>
            </w:r>
            <w:proofErr w:type="spellStart"/>
            <w:r w:rsidRPr="00CF3ED2">
              <w:rPr>
                <w:sz w:val="24"/>
                <w:szCs w:val="24"/>
              </w:rPr>
              <w:t>est</w:t>
            </w:r>
            <w:proofErr w:type="spellEnd"/>
            <w:r w:rsidRPr="00CF3ED2">
              <w:rPr>
                <w:sz w:val="24"/>
                <w:szCs w:val="24"/>
              </w:rPr>
              <w:t xml:space="preserve">) rate </w:t>
            </w:r>
            <w:proofErr w:type="gramStart"/>
            <w:r w:rsidRPr="00CF3ED2">
              <w:rPr>
                <w:sz w:val="24"/>
                <w:szCs w:val="24"/>
              </w:rPr>
              <w:t>at</w:t>
            </w:r>
            <w:proofErr w:type="gramEnd"/>
            <w:r w:rsidRPr="00CF3ED2">
              <w:rPr>
                <w:sz w:val="24"/>
                <w:szCs w:val="24"/>
              </w:rPr>
              <w:t xml:space="preserve"> 1991</w:t>
            </w:r>
          </w:p>
        </w:tc>
        <w:tc>
          <w:tcPr>
            <w:tcW w:w="563" w:type="pct"/>
          </w:tcPr>
          <w:p w14:paraId="09A5FD3F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40.800</w:t>
            </w:r>
          </w:p>
        </w:tc>
        <w:tc>
          <w:tcPr>
            <w:tcW w:w="744" w:type="pct"/>
          </w:tcPr>
          <w:p w14:paraId="3FF105DF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2.424</w:t>
            </w:r>
          </w:p>
        </w:tc>
        <w:tc>
          <w:tcPr>
            <w:tcW w:w="692" w:type="pct"/>
          </w:tcPr>
          <w:p w14:paraId="1C7B0764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36.048</w:t>
            </w:r>
          </w:p>
        </w:tc>
        <w:tc>
          <w:tcPr>
            <w:tcW w:w="686" w:type="pct"/>
          </w:tcPr>
          <w:p w14:paraId="36D756D4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45.552</w:t>
            </w:r>
          </w:p>
        </w:tc>
      </w:tr>
      <w:tr w:rsidR="00EF0466" w:rsidRPr="00CF3ED2" w14:paraId="35D1DEB2" w14:textId="77777777" w:rsidTr="009C13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15" w:type="pct"/>
          </w:tcPr>
          <w:p w14:paraId="4BCC81B9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England base trend</w:t>
            </w:r>
          </w:p>
        </w:tc>
        <w:tc>
          <w:tcPr>
            <w:tcW w:w="563" w:type="pct"/>
          </w:tcPr>
          <w:p w14:paraId="7F997D88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0.750</w:t>
            </w:r>
          </w:p>
        </w:tc>
        <w:tc>
          <w:tcPr>
            <w:tcW w:w="744" w:type="pct"/>
          </w:tcPr>
          <w:p w14:paraId="3E71B6C1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0.542</w:t>
            </w:r>
          </w:p>
        </w:tc>
        <w:tc>
          <w:tcPr>
            <w:tcW w:w="692" w:type="pct"/>
          </w:tcPr>
          <w:p w14:paraId="2B7CD6C4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-0.313</w:t>
            </w:r>
          </w:p>
        </w:tc>
        <w:tc>
          <w:tcPr>
            <w:tcW w:w="686" w:type="pct"/>
          </w:tcPr>
          <w:p w14:paraId="6F47F012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1.813</w:t>
            </w:r>
          </w:p>
        </w:tc>
      </w:tr>
      <w:tr w:rsidR="00EF0466" w:rsidRPr="00CF3ED2" w14:paraId="7C48475D" w14:textId="77777777" w:rsidTr="009C134C">
        <w:tc>
          <w:tcPr>
            <w:tcW w:w="2315" w:type="pct"/>
          </w:tcPr>
          <w:p w14:paraId="4F592BC1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England change in level at intervention 1</w:t>
            </w:r>
          </w:p>
        </w:tc>
        <w:tc>
          <w:tcPr>
            <w:tcW w:w="563" w:type="pct"/>
          </w:tcPr>
          <w:p w14:paraId="2AF063D4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4.017</w:t>
            </w:r>
          </w:p>
        </w:tc>
        <w:tc>
          <w:tcPr>
            <w:tcW w:w="744" w:type="pct"/>
          </w:tcPr>
          <w:p w14:paraId="63329840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2.410</w:t>
            </w:r>
          </w:p>
        </w:tc>
        <w:tc>
          <w:tcPr>
            <w:tcW w:w="692" w:type="pct"/>
          </w:tcPr>
          <w:p w14:paraId="2707C018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-0.708</w:t>
            </w:r>
          </w:p>
        </w:tc>
        <w:tc>
          <w:tcPr>
            <w:tcW w:w="686" w:type="pct"/>
          </w:tcPr>
          <w:p w14:paraId="6F612152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8.741</w:t>
            </w:r>
          </w:p>
        </w:tc>
      </w:tr>
      <w:tr w:rsidR="00EF0466" w:rsidRPr="00CF3ED2" w14:paraId="43DB3F65" w14:textId="77777777" w:rsidTr="009C13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15" w:type="pct"/>
          </w:tcPr>
          <w:p w14:paraId="7BE6AF4C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England change in trend at intervention 1</w:t>
            </w:r>
          </w:p>
        </w:tc>
        <w:tc>
          <w:tcPr>
            <w:tcW w:w="563" w:type="pct"/>
          </w:tcPr>
          <w:p w14:paraId="5BDFE1D5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-2.296</w:t>
            </w:r>
          </w:p>
        </w:tc>
        <w:tc>
          <w:tcPr>
            <w:tcW w:w="744" w:type="pct"/>
          </w:tcPr>
          <w:p w14:paraId="36E77F85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0.558</w:t>
            </w:r>
          </w:p>
        </w:tc>
        <w:tc>
          <w:tcPr>
            <w:tcW w:w="692" w:type="pct"/>
          </w:tcPr>
          <w:p w14:paraId="6A13F4AB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-3.388</w:t>
            </w:r>
          </w:p>
        </w:tc>
        <w:tc>
          <w:tcPr>
            <w:tcW w:w="686" w:type="pct"/>
          </w:tcPr>
          <w:p w14:paraId="1A9E3EC8" w14:textId="77777777" w:rsidR="00EF0466" w:rsidRPr="00CF3ED2" w:rsidRDefault="00EF0466" w:rsidP="005C5F88">
            <w:pPr>
              <w:pStyle w:val="Compact"/>
              <w:rPr>
                <w:sz w:val="24"/>
                <w:szCs w:val="24"/>
              </w:rPr>
            </w:pPr>
            <w:r w:rsidRPr="00CF3ED2">
              <w:rPr>
                <w:sz w:val="24"/>
                <w:szCs w:val="24"/>
              </w:rPr>
              <w:t>-1.203</w:t>
            </w:r>
          </w:p>
        </w:tc>
      </w:tr>
    </w:tbl>
    <w:p w14:paraId="011B3CFF" w14:textId="228A7F57" w:rsidR="00244AA1" w:rsidRDefault="00244AA1"/>
    <w:p w14:paraId="3643F3B7" w14:textId="71331161" w:rsidR="00070B45" w:rsidRDefault="00070B45"/>
    <w:p w14:paraId="4F2E9A58" w14:textId="7591D1FE" w:rsidR="00070B45" w:rsidRDefault="00070B45" w:rsidP="00B54036">
      <w:pPr>
        <w:pStyle w:val="BodyText"/>
        <w:spacing w:before="0" w:after="0"/>
      </w:pPr>
      <w:r w:rsidRPr="00070B45">
        <w:t>Body text</w:t>
      </w:r>
    </w:p>
    <w:p w14:paraId="7631E92B" w14:textId="73CB0609" w:rsidR="00094E21" w:rsidRDefault="00094E21" w:rsidP="00B54036">
      <w:pPr>
        <w:pStyle w:val="BodyText"/>
        <w:spacing w:before="0" w:after="0"/>
      </w:pPr>
    </w:p>
    <w:p w14:paraId="4EB38B5E" w14:textId="33E7CF9A" w:rsidR="00094E21" w:rsidRPr="00070B45" w:rsidRDefault="00094E21" w:rsidP="00094E21">
      <w:pPr>
        <w:pStyle w:val="Compact"/>
      </w:pPr>
      <w:r>
        <w:t>Equation text</w:t>
      </w:r>
    </w:p>
    <w:sectPr w:rsidR="00094E21" w:rsidRPr="00070B45" w:rsidSect="00FA6E19">
      <w:pgSz w:w="11906" w:h="16838" w:code="9"/>
      <w:pgMar w:top="1440" w:right="1559" w:bottom="1440" w:left="155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BF45" w14:textId="77777777" w:rsidR="000D002D" w:rsidRDefault="000D002D">
      <w:pPr>
        <w:spacing w:after="0"/>
      </w:pPr>
      <w:r>
        <w:separator/>
      </w:r>
    </w:p>
  </w:endnote>
  <w:endnote w:type="continuationSeparator" w:id="0">
    <w:p w14:paraId="4A376A05" w14:textId="77777777" w:rsidR="000D002D" w:rsidRDefault="000D0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1CCAF" w14:textId="77777777" w:rsidR="000D002D" w:rsidRDefault="000D002D">
      <w:r>
        <w:separator/>
      </w:r>
    </w:p>
  </w:footnote>
  <w:footnote w:type="continuationSeparator" w:id="0">
    <w:p w14:paraId="107FD9C4" w14:textId="77777777" w:rsidR="000D002D" w:rsidRDefault="000D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BA0D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348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25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098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72FE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1858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504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1C8F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4F1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1CA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F51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CB3B9F"/>
    <w:multiLevelType w:val="multilevel"/>
    <w:tmpl w:val="FD4617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19E27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B6D290E"/>
    <w:multiLevelType w:val="multilevel"/>
    <w:tmpl w:val="E3862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B45"/>
    <w:rsid w:val="00094E21"/>
    <w:rsid w:val="000D002D"/>
    <w:rsid w:val="000F0203"/>
    <w:rsid w:val="00244AA1"/>
    <w:rsid w:val="00380679"/>
    <w:rsid w:val="003C105A"/>
    <w:rsid w:val="004E29B3"/>
    <w:rsid w:val="00590D07"/>
    <w:rsid w:val="00604660"/>
    <w:rsid w:val="00663429"/>
    <w:rsid w:val="007224D6"/>
    <w:rsid w:val="00784D58"/>
    <w:rsid w:val="007C2EFA"/>
    <w:rsid w:val="0081213E"/>
    <w:rsid w:val="00873EC1"/>
    <w:rsid w:val="008D6863"/>
    <w:rsid w:val="00902E76"/>
    <w:rsid w:val="00945D16"/>
    <w:rsid w:val="00967A45"/>
    <w:rsid w:val="009C134C"/>
    <w:rsid w:val="00A8290A"/>
    <w:rsid w:val="00B1140E"/>
    <w:rsid w:val="00B54036"/>
    <w:rsid w:val="00B57E94"/>
    <w:rsid w:val="00B86B75"/>
    <w:rsid w:val="00BC202B"/>
    <w:rsid w:val="00BC48D5"/>
    <w:rsid w:val="00C36279"/>
    <w:rsid w:val="00CF3ED2"/>
    <w:rsid w:val="00DA6546"/>
    <w:rsid w:val="00E315A3"/>
    <w:rsid w:val="00E60DC0"/>
    <w:rsid w:val="00EF0466"/>
    <w:rsid w:val="00F82147"/>
    <w:rsid w:val="00FA6E19"/>
    <w:rsid w:val="00FC2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CA4"/>
  <w15:docId w15:val="{625EFAE2-5446-405A-80B3-302DBA84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7E94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57E94"/>
    <w:pPr>
      <w:keepNext/>
      <w:keepLines/>
      <w:spacing w:before="200" w:after="0"/>
      <w:outlineLvl w:val="3"/>
    </w:pPr>
    <w:rPr>
      <w:rFonts w:ascii="Arial" w:eastAsiaTheme="majorEastAsia" w:hAnsi="Arial" w:cs="Arial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70B45"/>
    <w:pPr>
      <w:spacing w:before="180" w:after="180"/>
    </w:pPr>
    <w:rPr>
      <w:rFonts w:asciiTheme="minorBidi" w:hAnsiTheme="minorBidi"/>
    </w:rPr>
  </w:style>
  <w:style w:type="paragraph" w:customStyle="1" w:styleId="FirstParagraph">
    <w:name w:val="First Paragraph"/>
    <w:basedOn w:val="BodyText"/>
    <w:next w:val="BodyText"/>
    <w:qFormat/>
    <w:rsid w:val="007C2EFA"/>
    <w:rPr>
      <w:rFonts w:ascii="Arial" w:hAnsi="Arial" w:cs="Arial"/>
    </w:rPr>
  </w:style>
  <w:style w:type="paragraph" w:customStyle="1" w:styleId="Compact">
    <w:name w:val="Compact"/>
    <w:basedOn w:val="BodyText"/>
    <w:qFormat/>
    <w:rsid w:val="00945D16"/>
    <w:pPr>
      <w:spacing w:before="36" w:after="36"/>
    </w:pPr>
    <w:rPr>
      <w:rFonts w:ascii="Arial" w:eastAsiaTheme="majorEastAsia" w:hAnsi="Arial" w:cstheme="majorBidi"/>
    </w:rPr>
  </w:style>
  <w:style w:type="paragraph" w:styleId="Title">
    <w:name w:val="Title"/>
    <w:basedOn w:val="Normal"/>
    <w:next w:val="BodyText"/>
    <w:qFormat/>
    <w:rsid w:val="007C2EFA"/>
    <w:pPr>
      <w:keepNext/>
      <w:keepLines/>
      <w:spacing w:before="480" w:after="240"/>
    </w:pPr>
    <w:rPr>
      <w:rFonts w:ascii="Arial" w:eastAsiaTheme="majorEastAsia" w:hAnsi="Arial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styleId="Date">
    <w:name w:val="Date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customStyle="1" w:styleId="Abstract">
    <w:name w:val="Abstract"/>
    <w:basedOn w:val="Normal"/>
    <w:next w:val="BodyText"/>
    <w:qFormat/>
    <w:rsid w:val="00070B4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070B45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60DC0"/>
    <w:rPr>
      <w:rFonts w:ascii="Arial" w:hAnsi="Arial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F0466"/>
    <w:rPr>
      <w:rFonts w:ascii="Consolas" w:hAnsi="Consolas"/>
      <w:b/>
      <w:color w:val="365F91" w:themeColor="accent1" w:themeShade="BF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F0466"/>
    <w:rPr>
      <w:rFonts w:ascii="Consolas" w:hAnsi="Consolas"/>
      <w:color w:val="4F6228" w:themeColor="accent3" w:themeShade="8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02E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2E76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A8290A"/>
    <w:rPr>
      <w:rFonts w:asciiTheme="minorBidi" w:hAnsiTheme="minorBidi"/>
    </w:rPr>
  </w:style>
  <w:style w:type="table" w:styleId="ListTable1Light-Accent3">
    <w:name w:val="List Table 1 Light Accent 3"/>
    <w:basedOn w:val="TableNormal"/>
    <w:uiPriority w:val="46"/>
    <w:rsid w:val="003C105A"/>
    <w:pPr>
      <w:spacing w:after="0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CC5D0-5D7D-4718-838D-204FC0ABA026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24ac480-a0b1-4388-a6cd-cfb001cdf6c7"/>
    <ds:schemaRef ds:uri="http://schemas.microsoft.com/office/infopath/2007/PartnerControls"/>
    <ds:schemaRef ds:uri="http://purl.org/dc/terms/"/>
    <ds:schemaRef ds:uri="http://schemas.microsoft.com/office/2006/documentManagement/types"/>
    <ds:schemaRef ds:uri="e7d8f92c-3952-4b7d-acc4-88cf8f2f788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23B5CB-FFB9-4A1C-A533-BA7769AC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E5533-8FB0-4EFB-B570-CFF5F83E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 reporting</vt:lpstr>
    </vt:vector>
  </TitlesOfParts>
  <Company>University Of Glasgow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 reporting</dc:title>
  <dc:creator>Andrew Baxter</dc:creator>
  <cp:keywords/>
  <cp:lastModifiedBy>Andrew Baxter (PGR)</cp:lastModifiedBy>
  <cp:revision>24</cp:revision>
  <dcterms:created xsi:type="dcterms:W3CDTF">2019-09-10T10:53:00Z</dcterms:created>
  <dcterms:modified xsi:type="dcterms:W3CDTF">2021-01-25T12:57:00Z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10/09/2019</vt:lpwstr>
  </property>
  <property fmtid="{D5CDD505-2E9C-101B-9397-08002B2CF9AE}" pid="3" name="output">
    <vt:lpwstr/>
  </property>
  <property fmtid="{D5CDD505-2E9C-101B-9397-08002B2CF9AE}" pid="4" name="ContentTypeId">
    <vt:lpwstr>0x0101004E0AC046D158EE4DB937DA9A56D27D1C</vt:lpwstr>
  </property>
</Properties>
</file>